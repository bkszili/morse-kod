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GitHub-on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projekt feladatot, milyen volt a munkavégzés, hogy érezted magad közben, stb…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B6" w:rsidRDefault="00E446B6">
      <w:r>
        <w:separator/>
      </w:r>
    </w:p>
    <w:p w:rsidR="00E446B6" w:rsidRDefault="00E446B6"/>
  </w:endnote>
  <w:endnote w:type="continuationSeparator" w:id="0">
    <w:p w:rsidR="00E446B6" w:rsidRDefault="00E446B6">
      <w:r>
        <w:continuationSeparator/>
      </w:r>
    </w:p>
    <w:p w:rsidR="00E446B6" w:rsidRDefault="00E44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B6" w:rsidRDefault="00E446B6">
      <w:r>
        <w:separator/>
      </w:r>
    </w:p>
    <w:p w:rsidR="00E446B6" w:rsidRDefault="00E446B6"/>
  </w:footnote>
  <w:footnote w:type="continuationSeparator" w:id="0">
    <w:p w:rsidR="00E446B6" w:rsidRDefault="00E446B6">
      <w:r>
        <w:continuationSeparator/>
      </w:r>
    </w:p>
    <w:p w:rsidR="00E446B6" w:rsidRDefault="00E446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8D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85402"/>
    <w:rsid w:val="004B21A5"/>
    <w:rsid w:val="0050244A"/>
    <w:rsid w:val="005037F0"/>
    <w:rsid w:val="00504E93"/>
    <w:rsid w:val="00516A86"/>
    <w:rsid w:val="005275F6"/>
    <w:rsid w:val="00572102"/>
    <w:rsid w:val="005C5E82"/>
    <w:rsid w:val="005D70AD"/>
    <w:rsid w:val="005F1BB0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6E114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.dotx</Template>
  <TotalTime>0</TotalTime>
  <Pages>4</Pages>
  <Words>140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ljeszkw10cli122</cp:lastModifiedBy>
  <cp:revision>2</cp:revision>
  <cp:lastPrinted>2024-04-04T07:49:00Z</cp:lastPrinted>
  <dcterms:created xsi:type="dcterms:W3CDTF">2025-02-12T08:55:00Z</dcterms:created>
  <dcterms:modified xsi:type="dcterms:W3CDTF">2025-02-12T08:55:00Z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