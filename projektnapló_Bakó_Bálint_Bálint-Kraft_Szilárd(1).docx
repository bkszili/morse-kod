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3E05D5" w:rsidRDefault="00AB02A7" w:rsidP="00D70D02">
      <w:pPr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7D632C" wp14:editId="69527509">
                <wp:simplePos x="0" y="0"/>
                <wp:positionH relativeFrom="column">
                  <wp:posOffset>-198575</wp:posOffset>
                </wp:positionH>
                <wp:positionV relativeFrom="page">
                  <wp:posOffset>934872</wp:posOffset>
                </wp:positionV>
                <wp:extent cx="5691116" cy="8877868"/>
                <wp:effectExtent l="0" t="0" r="5080" b="0"/>
                <wp:wrapNone/>
                <wp:docPr id="3" name="Téglalap 3" descr="fehér téglalap a fedőlapon lévő szöveghe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116" cy="88778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D34F5" id="Téglalap 3" o:spid="_x0000_s1026" alt="fehér téglalap a fedőlapon lévő szöveghez" style="position:absolute;margin-left:-15.65pt;margin-top:73.6pt;width:448.1pt;height:69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" fillcolor="white [3212]" stroked="f" strokeweight="2pt">
                <w10:wrap anchory="page"/>
              </v:rect>
            </w:pict>
          </mc:Fallback>
        </mc:AlternateContent>
      </w:r>
      <w:r w:rsidR="00D077E9"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58240" behindDoc="1" locked="0" layoutInCell="1" allowOverlap="1" wp14:anchorId="1B60C33F" wp14:editId="6A2F0DB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Kép 1" descr="városi utcakép épületekkel, piaccal és utcatáblák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E05D5" w:rsidRPr="003E05D5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2A2E30C6" wp14:editId="4911E91B">
                      <wp:extent cx="3528695" cy="1866900"/>
                      <wp:effectExtent l="0" t="0" r="0" b="0"/>
                      <wp:docPr id="8" name="Szövegdoboz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66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C77E8D" w:rsidP="00D077E9">
                                  <w:pPr>
                                    <w:pStyle w:val="Cm"/>
                                  </w:pPr>
                                  <w:r>
                                    <w:rPr>
                                      <w:lang w:bidi="hu"/>
                                    </w:rPr>
                                    <w:br/>
                                    <w:t>Projekt napló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Cm"/>
                                    <w:spacing w:after="0"/>
                                  </w:pPr>
                                  <w:r w:rsidRPr="00D86945">
                                    <w:rPr>
                                      <w:lang w:bidi="hu"/>
                                    </w:rPr>
                                    <w:t>20</w:t>
                                  </w:r>
                                  <w:r w:rsidR="00C77E8D">
                                    <w:rPr>
                                      <w:lang w:bidi="hu"/>
                                    </w:rPr>
                                    <w:t>2</w:t>
                                  </w:r>
                                  <w:r w:rsidR="00706FC8">
                                    <w:rPr>
                                      <w:lang w:bidi="h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2E30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8" o:spid="_x0000_s1026" type="#_x0000_t202" style="width:277.8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" filled="f" stroked="f" strokeweight=".5pt">
                      <v:textbox>
                        <w:txbxContent>
                          <w:p w:rsidR="00D077E9" w:rsidRPr="00D86945" w:rsidRDefault="00C77E8D" w:rsidP="00D077E9">
                            <w:pPr>
                              <w:pStyle w:val="Cm"/>
                            </w:pPr>
                            <w:r>
                              <w:rPr>
                                <w:lang w:bidi="hu"/>
                              </w:rPr>
                              <w:br/>
                              <w:t>Projekt napló</w:t>
                            </w:r>
                          </w:p>
                          <w:p w:rsidR="00D077E9" w:rsidRPr="00D86945" w:rsidRDefault="00D077E9" w:rsidP="00D077E9">
                            <w:pPr>
                              <w:pStyle w:val="Cm"/>
                              <w:spacing w:after="0"/>
                            </w:pPr>
                            <w:r w:rsidRPr="00D86945">
                              <w:rPr>
                                <w:lang w:bidi="hu"/>
                              </w:rPr>
                              <w:t>20</w:t>
                            </w:r>
                            <w:r w:rsidR="00C77E8D">
                              <w:rPr>
                                <w:lang w:bidi="hu"/>
                              </w:rPr>
                              <w:t>2</w:t>
                            </w:r>
                            <w:r w:rsidR="00706FC8">
                              <w:rPr>
                                <w:lang w:bidi="hu"/>
                              </w:rPr>
                              <w:t>5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4F288E18" wp14:editId="61E00E07">
                      <wp:extent cx="2975212" cy="13648"/>
                      <wp:effectExtent l="19050" t="19050" r="34925" b="24765"/>
                      <wp:docPr id="5" name="Egyenes összekötő 5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5212" cy="1364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1FB8A1" id="Egyenes összekötő 5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4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3E05D5" w:rsidRPr="003E05D5" w:rsidTr="00B372EF">
        <w:trPr>
          <w:trHeight w:val="709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85402" w:rsidRDefault="00485402" w:rsidP="00C77E8D">
            <w:pPr>
              <w:rPr>
                <w:color w:val="061F57" w:themeColor="text2" w:themeShade="BF"/>
                <w:lang w:val="hu-HU"/>
              </w:rPr>
            </w:pPr>
          </w:p>
          <w:p w:rsidR="00C77E8D" w:rsidRPr="003E05D5" w:rsidRDefault="00485402" w:rsidP="00C77E8D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Projekt témája, címe:</w:t>
            </w:r>
            <w:r w:rsidR="00646C51">
              <w:rPr>
                <w:color w:val="061F57" w:themeColor="text2" w:themeShade="BF"/>
                <w:lang w:val="hu-HU"/>
              </w:rPr>
              <w:t xml:space="preserve"> Morse-kód program</w:t>
            </w:r>
          </w:p>
          <w:p w:rsidR="00D077E9" w:rsidRPr="003E05D5" w:rsidRDefault="00D077E9" w:rsidP="00EA0DCD">
            <w:pPr>
              <w:rPr>
                <w:noProof/>
                <w:color w:val="061F57" w:themeColor="text2" w:themeShade="BF"/>
                <w:lang w:val="hu-HU"/>
              </w:rPr>
            </w:pPr>
          </w:p>
        </w:tc>
      </w:tr>
      <w:tr w:rsidR="003E05D5" w:rsidRPr="003E05D5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73251A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Készítők(név, osztály):</w:t>
            </w:r>
            <w:r w:rsidR="00646C51">
              <w:rPr>
                <w:color w:val="061F57" w:themeColor="text2" w:themeShade="BF"/>
                <w:lang w:val="hu-HU"/>
              </w:rPr>
              <w:t xml:space="preserve"> </w:t>
            </w:r>
          </w:p>
          <w:p w:rsidR="0073251A" w:rsidRDefault="00646C51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Bakó Bálint 11.b</w:t>
            </w:r>
            <w:r w:rsidR="00A93DD9">
              <w:rPr>
                <w:color w:val="061F57" w:themeColor="text2" w:themeShade="BF"/>
                <w:lang w:val="hu-HU"/>
              </w:rPr>
              <w:tab/>
            </w:r>
          </w:p>
          <w:p w:rsidR="0073251A" w:rsidRDefault="00646C51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Bálint-Kraft Szilárd 11.b</w:t>
            </w:r>
            <w:r w:rsidR="00A93DD9">
              <w:rPr>
                <w:color w:val="061F57" w:themeColor="text2" w:themeShade="BF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D077E9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Dátum:</w:t>
            </w:r>
            <w:r w:rsidR="00646C51">
              <w:rPr>
                <w:color w:val="061F57" w:themeColor="text2" w:themeShade="BF"/>
                <w:lang w:val="hu-HU"/>
              </w:rPr>
              <w:t xml:space="preserve"> 2025.05.12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  <w:r w:rsidRPr="003E05D5">
              <w:rPr>
                <w:noProof/>
                <w:color w:val="061F57" w:themeColor="text2" w:themeShade="BF"/>
                <w:sz w:val="10"/>
                <w:szCs w:val="10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6B86FE2E" wp14:editId="34D20A2C">
                      <wp:extent cx="1493949" cy="0"/>
                      <wp:effectExtent l="0" t="19050" r="30480" b="19050"/>
                      <wp:docPr id="6" name="Egyenes összekötő 6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A7BE1F" id="Egyenes összekötő 6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C77E8D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color w:val="061F57" w:themeColor="text2" w:themeShade="BF"/>
                <w:lang w:val="hu-HU"/>
              </w:rPr>
              <w:t>Szent József Katolikus Elektronikai Technikum,</w:t>
            </w:r>
            <w:r w:rsidRPr="003E05D5">
              <w:rPr>
                <w:color w:val="061F57" w:themeColor="text2" w:themeShade="BF"/>
                <w:lang w:val="hu-HU"/>
              </w:rPr>
              <w:br/>
              <w:t>Gimnázium és Kollégium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</w:tc>
      </w:tr>
    </w:tbl>
    <w:p w:rsidR="00D077E9" w:rsidRPr="003E05D5" w:rsidRDefault="00C77E8D">
      <w:pPr>
        <w:spacing w:after="200"/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62336" behindDoc="0" locked="0" layoutInCell="1" allowOverlap="1" wp14:anchorId="78DCFD57" wp14:editId="50EFFE1F">
            <wp:simplePos x="0" y="0"/>
            <wp:positionH relativeFrom="column">
              <wp:posOffset>4209055</wp:posOffset>
            </wp:positionH>
            <wp:positionV relativeFrom="paragraph">
              <wp:posOffset>7126757</wp:posOffset>
            </wp:positionV>
            <wp:extent cx="1241425" cy="1241425"/>
            <wp:effectExtent l="0" t="0" r="0" b="0"/>
            <wp:wrapNone/>
            <wp:docPr id="4" name="Kép 4" descr="https://jaszbereny.sztj-tech.hu/images/logo/sztjozs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szbereny.sztj-tech.hu/images/logo/sztjozse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F4CD7F" wp14:editId="477C39A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Téglalap 2" descr="színes téglala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8F8F2" id="Téglalap 2" o:spid="_x0000_s1026" alt="színes téglalap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tJzQ6UCAACj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3E05D5">
        <w:rPr>
          <w:color w:val="061F57" w:themeColor="text2" w:themeShade="BF"/>
          <w:lang w:val="hu-HU" w:bidi="hu"/>
        </w:rPr>
        <w:br w:type="page"/>
      </w:r>
    </w:p>
    <w:tbl>
      <w:tblPr>
        <w:tblStyle w:val="Rcsostblzat"/>
        <w:tblpPr w:leftFromText="141" w:rightFromText="141" w:vertAnchor="text" w:tblpY="62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6E1585" w:rsidTr="006E1585">
        <w:tc>
          <w:tcPr>
            <w:tcW w:w="10004" w:type="dxa"/>
          </w:tcPr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646C51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color w:val="061F57" w:themeColor="text2" w:themeShade="BF"/>
              </w:rPr>
              <w:t>Morse-kód program</w:t>
            </w: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D077E9" w:rsidRDefault="003E05D5" w:rsidP="00D077E9">
      <w:pPr>
        <w:pStyle w:val="Cmsor1"/>
        <w:rPr>
          <w:sz w:val="48"/>
        </w:rPr>
      </w:pPr>
      <w:r w:rsidRPr="005C5E82">
        <w:rPr>
          <w:sz w:val="48"/>
          <w:lang w:val="hu-HU" w:bidi="hu"/>
        </w:rPr>
        <w:t xml:space="preserve">Projekt </w:t>
      </w:r>
      <w:r w:rsidR="0050244A">
        <w:rPr>
          <w:sz w:val="48"/>
          <w:lang w:val="hu-HU" w:bidi="hu"/>
        </w:rPr>
        <w:t>címe, neve</w:t>
      </w:r>
      <w:r w:rsidRPr="005C5E82">
        <w:rPr>
          <w:sz w:val="48"/>
          <w:lang w:val="hu-HU" w:bidi="hu"/>
        </w:rPr>
        <w:t>:</w:t>
      </w:r>
      <w:r w:rsidR="00C77E8D" w:rsidRPr="005C5E82">
        <w:rPr>
          <w:sz w:val="48"/>
        </w:rPr>
        <w:t xml:space="preserve"> </w:t>
      </w: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 feladat leírása (mi volt a kiadott feladat):</w:t>
      </w:r>
    </w:p>
    <w:tbl>
      <w:tblPr>
        <w:tblStyle w:val="Rcsostblzat"/>
        <w:tblpPr w:leftFromText="141" w:rightFromText="141" w:vertAnchor="text" w:horzAnchor="margin" w:tblpY="84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50244A" w:rsidTr="0050244A">
        <w:tc>
          <w:tcPr>
            <w:tcW w:w="10004" w:type="dxa"/>
          </w:tcPr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50244A" w:rsidRDefault="00646C51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Egy olyan programot kellett készítenünk, ahol beírunk egy szöveget, és átalakítja Morse-kóddá, és ugyanez vissza</w:t>
            </w: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Projekt ideje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(dátum(tól-ig), hány óra): </w:t>
      </w:r>
    </w:p>
    <w:tbl>
      <w:tblPr>
        <w:tblStyle w:val="Rcsostblzat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24" w:type="dxa"/>
          </w:tcPr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Projektben résztvevők:</w:t>
      </w:r>
    </w:p>
    <w:tbl>
      <w:tblPr>
        <w:tblStyle w:val="Rcsostblzat"/>
        <w:tblpPr w:leftFromText="141" w:rightFromText="141" w:vertAnchor="text" w:horzAnchor="margin" w:tblpY="183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646C51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Bakó Bálint, Bálint-Kraft Szilárd</w:t>
            </w:r>
            <w:bookmarkStart w:id="0" w:name="_GoBack"/>
            <w:bookmarkEnd w:id="0"/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C87AEA" w:rsidRDefault="00C87AEA" w:rsidP="00C87AEA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Felhasznált eszközök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(hardver, szoftverek, internet címek): </w:t>
      </w:r>
    </w:p>
    <w:tbl>
      <w:tblPr>
        <w:tblStyle w:val="Rcsostblzat"/>
        <w:tblpPr w:leftFromText="141" w:rightFromText="141" w:vertAnchor="text" w:horzAnchor="margin" w:tblpY="4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Pr="003E05D5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Az elkészített fájlok(fájl, fájlok neve</w:t>
      </w:r>
      <w:r w:rsidR="0093285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 programkód</w:t>
      </w:r>
      <w:r w:rsidR="00F05D51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 dokumentum végére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): 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485402" w:rsidRDefault="00485402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GitHub-</w:t>
      </w:r>
      <w:proofErr w:type="spellStart"/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on</w:t>
      </w:r>
      <w:proofErr w:type="spellEnd"/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való tárolás, és megosztás (képernyőképek)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485402" w:rsidTr="00735C64">
        <w:tc>
          <w:tcPr>
            <w:tcW w:w="10004" w:type="dxa"/>
          </w:tcPr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Mintakép</w:t>
      </w:r>
      <w:r w:rsid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ek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az elkészült munkáról</w:t>
      </w:r>
      <w:r w:rsidR="000228A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(teszt képernyőképek a futási eredményről)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:</w:t>
      </w:r>
    </w:p>
    <w:tbl>
      <w:tblPr>
        <w:tblStyle w:val="Rcsostblzat"/>
        <w:tblpPr w:leftFromText="141" w:rightFromText="141" w:vertAnchor="text" w:horzAnchor="margin" w:tblpY="202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Megvalósítás menete:(ötletek, kinek mi volt a feladata, ki, mit csinált a projektben, milyen problémákba ütköztetek, stb...) </w:t>
      </w:r>
    </w:p>
    <w:tbl>
      <w:tblPr>
        <w:tblStyle w:val="Rcsostblzat"/>
        <w:tblpPr w:leftFromText="141" w:rightFromText="141" w:vertAnchor="text" w:horzAnchor="margin" w:tblpY="9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Önértékelés: (hogy sikerült megvalósítani a tervet, mit sikerült, mit nem megvalósítani, mit csinálnátok másképp) </w:t>
      </w:r>
    </w:p>
    <w:tbl>
      <w:tblPr>
        <w:tblStyle w:val="Rcsostblzat"/>
        <w:tblpPr w:leftFromText="141" w:rightFromText="141" w:vertAnchor="text" w:horzAnchor="margin" w:tblpY="13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Továbbfejlesztési lehetőségek: </w:t>
      </w:r>
    </w:p>
    <w:tbl>
      <w:tblPr>
        <w:tblStyle w:val="Rcsostblzat"/>
        <w:tblpPr w:leftFromText="141" w:rightFromText="141" w:vertAnchor="text" w:horzAnchor="margin" w:tblpY="11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C5E82" w:rsidRDefault="005C5E82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Véleményed a projekt</w:t>
      </w:r>
      <w:r w:rsidR="00485402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ről</w:t>
      </w:r>
      <w:r w:rsidR="000228A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  <w:r w:rsidR="00485402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magáról a 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feladatról és a megvalósításáról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(</w:t>
      </w:r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Milyennek találtad a </w:t>
      </w:r>
      <w:r w:rsidR="0050244A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kiadott </w:t>
      </w:r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projekt feladatot, milyen volt a munkavégzés, hogy érezted magad közben, </w:t>
      </w:r>
      <w:proofErr w:type="spellStart"/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>stb</w:t>
      </w:r>
      <w:proofErr w:type="spellEnd"/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>…</w:t>
      </w:r>
      <w:r w:rsidR="00485402" w:rsidRPr="00485402">
        <w:rPr>
          <w:rFonts w:ascii="Arial" w:hAnsi="Arial" w:cs="Arial"/>
          <w:b/>
          <w:bCs/>
          <w:color w:val="FF0000"/>
          <w:sz w:val="23"/>
          <w:szCs w:val="23"/>
        </w:rPr>
        <w:t>?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</w:p>
    <w:tbl>
      <w:tblPr>
        <w:tblStyle w:val="Rcsostblzat"/>
        <w:tblpPr w:leftFromText="141" w:rightFromText="141" w:vertAnchor="text" w:horzAnchor="margin" w:tblpY="147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br w:type="page"/>
      </w:r>
      <w:r w:rsidR="0008260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lastRenderedPageBreak/>
        <w:t>A program kódja:</w:t>
      </w:r>
    </w:p>
    <w:p w:rsidR="00082608" w:rsidRDefault="00082608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sectPr w:rsidR="0008260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145" w:rsidRDefault="005F4145">
      <w:r>
        <w:separator/>
      </w:r>
    </w:p>
    <w:p w:rsidR="005F4145" w:rsidRDefault="005F4145"/>
  </w:endnote>
  <w:endnote w:type="continuationSeparator" w:id="0">
    <w:p w:rsidR="005F4145" w:rsidRDefault="005F4145">
      <w:r>
        <w:continuationSeparator/>
      </w:r>
    </w:p>
    <w:p w:rsidR="005F4145" w:rsidRDefault="005F41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hu-HU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B372EF" w:rsidRDefault="00DF027C" w:rsidP="00B55A8D">
        <w:pPr>
          <w:pStyle w:val="llb"/>
          <w:pBdr>
            <w:top w:val="single" w:sz="36" w:space="1" w:color="34ABA2" w:themeColor="accent6"/>
          </w:pBdr>
          <w:jc w:val="center"/>
          <w:rPr>
            <w:lang w:val="hu-HU"/>
          </w:rPr>
        </w:pPr>
        <w:r w:rsidRPr="00B372EF">
          <w:rPr>
            <w:lang w:val="hu-HU" w:bidi="hu"/>
          </w:rPr>
          <w:fldChar w:fldCharType="begin"/>
        </w:r>
        <w:r w:rsidRPr="00B372EF">
          <w:rPr>
            <w:lang w:val="hu-HU" w:bidi="hu"/>
          </w:rPr>
          <w:instrText xml:space="preserve"> PAGE   \* MERGEFORMAT </w:instrText>
        </w:r>
        <w:r w:rsidRPr="00B372EF">
          <w:rPr>
            <w:lang w:val="hu-HU" w:bidi="hu"/>
          </w:rPr>
          <w:fldChar w:fldCharType="separate"/>
        </w:r>
        <w:r w:rsidR="00706FC8">
          <w:rPr>
            <w:noProof/>
            <w:lang w:val="hu-HU" w:bidi="hu"/>
          </w:rPr>
          <w:t>2</w:t>
        </w:r>
        <w:r w:rsidRPr="00B372EF">
          <w:rPr>
            <w:noProof/>
            <w:lang w:val="hu-HU" w:bidi="hu"/>
          </w:rPr>
          <w:fldChar w:fldCharType="end"/>
        </w:r>
      </w:p>
    </w:sdtContent>
  </w:sdt>
  <w:p w:rsidR="00DF027C" w:rsidRPr="00B372EF" w:rsidRDefault="00DF027C">
    <w:pPr>
      <w:pStyle w:val="llb"/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145" w:rsidRDefault="005F4145">
      <w:r>
        <w:separator/>
      </w:r>
    </w:p>
    <w:p w:rsidR="005F4145" w:rsidRDefault="005F4145"/>
  </w:footnote>
  <w:footnote w:type="continuationSeparator" w:id="0">
    <w:p w:rsidR="005F4145" w:rsidRDefault="005F4145">
      <w:r>
        <w:continuationSeparator/>
      </w:r>
    </w:p>
    <w:p w:rsidR="005F4145" w:rsidRDefault="005F41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B372EF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B372EF" w:rsidRDefault="00D077E9">
          <w:pPr>
            <w:pStyle w:val="lfej"/>
            <w:rPr>
              <w:lang w:val="hu-HU"/>
            </w:rPr>
          </w:pPr>
        </w:p>
      </w:tc>
    </w:tr>
  </w:tbl>
  <w:p w:rsidR="00D077E9" w:rsidRPr="00B372EF" w:rsidRDefault="00D077E9" w:rsidP="00D077E9">
    <w:pPr>
      <w:pStyle w:val="lfej"/>
      <w:rPr>
        <w:lang w:val="hu-H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8D"/>
    <w:rsid w:val="000228A5"/>
    <w:rsid w:val="0002482E"/>
    <w:rsid w:val="00050324"/>
    <w:rsid w:val="00082608"/>
    <w:rsid w:val="000A0150"/>
    <w:rsid w:val="000D14AB"/>
    <w:rsid w:val="000E63C9"/>
    <w:rsid w:val="000F4DDF"/>
    <w:rsid w:val="00130E9D"/>
    <w:rsid w:val="00150A6D"/>
    <w:rsid w:val="00185B35"/>
    <w:rsid w:val="001F2BC8"/>
    <w:rsid w:val="001F5F6B"/>
    <w:rsid w:val="00206B4F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05D5"/>
    <w:rsid w:val="004110DE"/>
    <w:rsid w:val="0044085A"/>
    <w:rsid w:val="004610D6"/>
    <w:rsid w:val="00485402"/>
    <w:rsid w:val="004B21A5"/>
    <w:rsid w:val="0050244A"/>
    <w:rsid w:val="005037F0"/>
    <w:rsid w:val="00504E93"/>
    <w:rsid w:val="00516A86"/>
    <w:rsid w:val="005275F6"/>
    <w:rsid w:val="00572102"/>
    <w:rsid w:val="005C5E82"/>
    <w:rsid w:val="005D70AD"/>
    <w:rsid w:val="005F1BB0"/>
    <w:rsid w:val="005F4145"/>
    <w:rsid w:val="00646C51"/>
    <w:rsid w:val="00656C4D"/>
    <w:rsid w:val="006E1585"/>
    <w:rsid w:val="006E5716"/>
    <w:rsid w:val="00706FC8"/>
    <w:rsid w:val="007302B3"/>
    <w:rsid w:val="00730733"/>
    <w:rsid w:val="00730E3A"/>
    <w:rsid w:val="0073251A"/>
    <w:rsid w:val="00736A22"/>
    <w:rsid w:val="00736AAF"/>
    <w:rsid w:val="00765B2A"/>
    <w:rsid w:val="00783A34"/>
    <w:rsid w:val="007C6B52"/>
    <w:rsid w:val="007D16C5"/>
    <w:rsid w:val="00801EA9"/>
    <w:rsid w:val="00862FE4"/>
    <w:rsid w:val="0086389A"/>
    <w:rsid w:val="0087605E"/>
    <w:rsid w:val="008B1FEE"/>
    <w:rsid w:val="00903C32"/>
    <w:rsid w:val="009051DF"/>
    <w:rsid w:val="00916B16"/>
    <w:rsid w:val="009173B9"/>
    <w:rsid w:val="00932858"/>
    <w:rsid w:val="0093335D"/>
    <w:rsid w:val="0093613E"/>
    <w:rsid w:val="00943026"/>
    <w:rsid w:val="009627A4"/>
    <w:rsid w:val="0096310B"/>
    <w:rsid w:val="00966B81"/>
    <w:rsid w:val="009C7720"/>
    <w:rsid w:val="009D0F08"/>
    <w:rsid w:val="00A23AFA"/>
    <w:rsid w:val="00A31B3E"/>
    <w:rsid w:val="00A532F3"/>
    <w:rsid w:val="00A8489E"/>
    <w:rsid w:val="00A93DD9"/>
    <w:rsid w:val="00AB02A7"/>
    <w:rsid w:val="00AC29F3"/>
    <w:rsid w:val="00AF651A"/>
    <w:rsid w:val="00B231E5"/>
    <w:rsid w:val="00B372EF"/>
    <w:rsid w:val="00B40DB7"/>
    <w:rsid w:val="00B55A8D"/>
    <w:rsid w:val="00BB33A5"/>
    <w:rsid w:val="00BE064A"/>
    <w:rsid w:val="00C02B87"/>
    <w:rsid w:val="00C21DFA"/>
    <w:rsid w:val="00C4086D"/>
    <w:rsid w:val="00C5079B"/>
    <w:rsid w:val="00C77E8D"/>
    <w:rsid w:val="00C87AEA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446B6"/>
    <w:rsid w:val="00E53255"/>
    <w:rsid w:val="00E620B0"/>
    <w:rsid w:val="00E81B40"/>
    <w:rsid w:val="00EA0DCD"/>
    <w:rsid w:val="00EF555B"/>
    <w:rsid w:val="00F027BB"/>
    <w:rsid w:val="00F04678"/>
    <w:rsid w:val="00F05D51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CC364"/>
  <w15:docId w15:val="{B0A1DBA7-EF7F-46E5-83B7-D1C70F4B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Cmsor1">
    <w:name w:val="heading 1"/>
    <w:basedOn w:val="Norml"/>
    <w:link w:val="Cmsor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Cmsor2">
    <w:name w:val="heading 2"/>
    <w:basedOn w:val="Norml"/>
    <w:next w:val="Norml"/>
    <w:link w:val="Cmsor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  <w:szCs w:val="16"/>
    </w:rPr>
  </w:style>
  <w:style w:type="paragraph" w:styleId="Cm">
    <w:name w:val="Title"/>
    <w:basedOn w:val="Norml"/>
    <w:link w:val="Cm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CmChar">
    <w:name w:val="Cím Char"/>
    <w:basedOn w:val="Bekezdsalapbettpusa"/>
    <w:link w:val="Cm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lcm">
    <w:name w:val="Subtitle"/>
    <w:basedOn w:val="Norml"/>
    <w:link w:val="Alcm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lcmChar">
    <w:name w:val="Alcím Char"/>
    <w:basedOn w:val="Bekezdsalapbettpusa"/>
    <w:link w:val="Alcm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Cmsor1Char">
    <w:name w:val="Címsor 1 Char"/>
    <w:basedOn w:val="Bekezdsalapbettpusa"/>
    <w:link w:val="Cmsor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lfej">
    <w:name w:val="header"/>
    <w:basedOn w:val="Norml"/>
    <w:link w:val="lfejChar"/>
    <w:uiPriority w:val="8"/>
    <w:unhideWhenUsed/>
    <w:rsid w:val="005037F0"/>
  </w:style>
  <w:style w:type="character" w:customStyle="1" w:styleId="lfejChar">
    <w:name w:val="Élőfej Char"/>
    <w:basedOn w:val="Bekezdsalapbettpusa"/>
    <w:link w:val="lfej"/>
    <w:uiPriority w:val="8"/>
    <w:rsid w:val="0093335D"/>
  </w:style>
  <w:style w:type="paragraph" w:styleId="llb">
    <w:name w:val="footer"/>
    <w:basedOn w:val="Norml"/>
    <w:link w:val="llbChar"/>
    <w:uiPriority w:val="99"/>
    <w:unhideWhenUsed/>
    <w:rsid w:val="005037F0"/>
  </w:style>
  <w:style w:type="character" w:customStyle="1" w:styleId="llbChar">
    <w:name w:val="Élőláb Char"/>
    <w:basedOn w:val="Bekezdsalapbettpusa"/>
    <w:link w:val="llb"/>
    <w:uiPriority w:val="99"/>
    <w:rsid w:val="005037F0"/>
    <w:rPr>
      <w:sz w:val="24"/>
      <w:szCs w:val="24"/>
    </w:rPr>
  </w:style>
  <w:style w:type="paragraph" w:customStyle="1" w:styleId="Nv">
    <w:name w:val="Név"/>
    <w:basedOn w:val="Norml"/>
    <w:uiPriority w:val="3"/>
    <w:qFormat/>
    <w:rsid w:val="00B231E5"/>
    <w:pPr>
      <w:spacing w:line="240" w:lineRule="auto"/>
      <w:jc w:val="right"/>
    </w:pPr>
  </w:style>
  <w:style w:type="character" w:customStyle="1" w:styleId="Cmsor2Char">
    <w:name w:val="Címsor 2 Char"/>
    <w:basedOn w:val="Bekezdsalapbettpusa"/>
    <w:link w:val="Cmsor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Rcsostblzat">
    <w:name w:val="Table Grid"/>
    <w:basedOn w:val="Normltblzat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unhideWhenUsed/>
    <w:rsid w:val="00D86945"/>
    <w:rPr>
      <w:color w:val="808080"/>
    </w:rPr>
  </w:style>
  <w:style w:type="paragraph" w:customStyle="1" w:styleId="Tartalom">
    <w:name w:val="Tartalom"/>
    <w:basedOn w:val="Norml"/>
    <w:link w:val="Tartalomkaraktere"/>
    <w:qFormat/>
    <w:rsid w:val="00DF027C"/>
    <w:rPr>
      <w:b w:val="0"/>
    </w:rPr>
  </w:style>
  <w:style w:type="paragraph" w:customStyle="1" w:styleId="Kiemeltszveg">
    <w:name w:val="Kiemelt szöveg"/>
    <w:basedOn w:val="Norml"/>
    <w:link w:val="Kiemeltszvegkaraktere"/>
    <w:qFormat/>
    <w:rsid w:val="00DF027C"/>
  </w:style>
  <w:style w:type="character" w:customStyle="1" w:styleId="Tartalomkaraktere">
    <w:name w:val="Tartalom karaktere"/>
    <w:basedOn w:val="Bekezdsalapbettpusa"/>
    <w:link w:val="Tartalom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Kiemeltszvegkaraktere">
    <w:name w:val="Kiemelt szöveg karaktere"/>
    <w:basedOn w:val="Bekezdsalapbettpusa"/>
    <w:link w:val="Kiemeltszveg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Default">
    <w:name w:val="Default"/>
    <w:rsid w:val="003E05D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eszkw10cli\AppData\Roaming\Microsoft\Templates\Jelent&#233;s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Jelentés .dotx</Template>
  <TotalTime>0</TotalTime>
  <Pages>4</Pages>
  <Words>170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ljeszkw10cli122</dc:creator>
  <cp:keywords/>
  <cp:lastModifiedBy>sztjw10cla5cli2</cp:lastModifiedBy>
  <cp:revision>2</cp:revision>
  <cp:lastPrinted>2024-04-04T07:49:00Z</cp:lastPrinted>
  <dcterms:created xsi:type="dcterms:W3CDTF">2025-05-12T10:42:00Z</dcterms:created>
  <dcterms:modified xsi:type="dcterms:W3CDTF">2025-05-12T10:42:00Z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